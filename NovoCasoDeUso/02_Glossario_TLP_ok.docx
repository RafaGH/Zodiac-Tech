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97377B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Tutorial League Portable</w:t>
      </w:r>
      <w:r>
        <w:fldChar w:fldCharType="end"/>
      </w:r>
    </w:p>
    <w:p w:rsidR="00685AA7" w:rsidRDefault="00884FA4">
      <w:pPr>
        <w:pStyle w:val="Ttulo"/>
      </w:pPr>
      <w:r>
        <w:t>Gloss</w:t>
      </w:r>
      <w:r w:rsidR="0097377B">
        <w:t>ário</w:t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97377B">
      <w:pPr>
        <w:pStyle w:val="Ttulo1"/>
      </w:pPr>
      <w:bookmarkStart w:id="0" w:name="_Toc436203377"/>
      <w:bookmarkStart w:id="1" w:name="_Toc452813577"/>
      <w:r>
        <w:t>Introdução</w:t>
      </w:r>
    </w:p>
    <w:p w:rsidR="0097377B" w:rsidRDefault="0097377B" w:rsidP="0097377B">
      <w:pPr>
        <w:ind w:left="720"/>
        <w:rPr>
          <w:lang w:val="pt-BR"/>
        </w:rPr>
      </w:pPr>
      <w:r w:rsidRPr="00F26A5E">
        <w:rPr>
          <w:lang w:val="pt-BR"/>
        </w:rPr>
        <w:t xml:space="preserve">Este projeto é um </w:t>
      </w:r>
      <w:r>
        <w:rPr>
          <w:lang w:val="pt-BR"/>
        </w:rPr>
        <w:t>exercício da</w:t>
      </w:r>
      <w:r w:rsidRPr="00F26A5E">
        <w:rPr>
          <w:lang w:val="pt-BR"/>
        </w:rPr>
        <w:t xml:space="preserve"> disciplina de Engenharia de Software II, da Faculdade SENAC Porto Alegre, no Segundo semestre de 2015.</w:t>
      </w:r>
      <w:r>
        <w:rPr>
          <w:lang w:val="pt-BR"/>
        </w:rPr>
        <w:t xml:space="preserve"> Baseado em um sistema para consulta e aprendizado sobre regras e estratégias do jogo League of Legends.</w:t>
      </w:r>
    </w:p>
    <w:p w:rsidR="0097377B" w:rsidRPr="0097377B" w:rsidRDefault="0097377B" w:rsidP="0097377B">
      <w:pPr>
        <w:ind w:left="720"/>
      </w:pPr>
    </w:p>
    <w:bookmarkEnd w:id="0"/>
    <w:bookmarkEnd w:id="1"/>
    <w:p w:rsidR="00685AA7" w:rsidRDefault="0097377B">
      <w:pPr>
        <w:pStyle w:val="Ttulo1"/>
      </w:pPr>
      <w:r>
        <w:t>Termos</w:t>
      </w:r>
    </w:p>
    <w:p w:rsidR="0097377B" w:rsidRDefault="0097377B" w:rsidP="0097377B">
      <w:pPr>
        <w:ind w:left="720"/>
      </w:pPr>
      <w:r>
        <w:t>Player : Jogador</w:t>
      </w:r>
    </w:p>
    <w:p w:rsidR="0097377B" w:rsidRPr="0097377B" w:rsidRDefault="0097377B" w:rsidP="0097377B">
      <w:pPr>
        <w:ind w:left="720"/>
      </w:pPr>
      <w:r>
        <w:t>Elo : Classificação dos jogadores dentro do jogo, existem 7 ( Bronze, Prata, Ouro, Platina, Diamante ,Mestre e Competitivo) do menor ao maior.</w:t>
      </w:r>
      <w:bookmarkStart w:id="2" w:name="_GoBack"/>
      <w:bookmarkEnd w:id="2"/>
    </w:p>
    <w:p w:rsidR="00685AA7" w:rsidRDefault="00685AA7"/>
    <w:sectPr w:rsidR="00685AA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58C" w:rsidRDefault="0058558C">
      <w:pPr>
        <w:spacing w:line="240" w:lineRule="auto"/>
      </w:pPr>
      <w:r>
        <w:separator/>
      </w:r>
    </w:p>
  </w:endnote>
  <w:endnote w:type="continuationSeparator" w:id="0">
    <w:p w:rsidR="0058558C" w:rsidRDefault="00585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58558C">
            <w:fldChar w:fldCharType="begin"/>
          </w:r>
          <w:r w:rsidR="0058558C">
            <w:instrText xml:space="preserve"> DOCPROPERTY "Company"  \* MERGEFORMAT </w:instrText>
          </w:r>
          <w:r w:rsidR="0058558C">
            <w:fldChar w:fldCharType="separate"/>
          </w:r>
          <w:r w:rsidR="00BA0A51">
            <w:t>&lt;Company Name&gt;</w:t>
          </w:r>
          <w:r w:rsidR="0058558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377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7377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58C" w:rsidRDefault="0058558C">
      <w:pPr>
        <w:spacing w:line="240" w:lineRule="auto"/>
      </w:pPr>
      <w:r>
        <w:separator/>
      </w:r>
    </w:p>
  </w:footnote>
  <w:footnote w:type="continuationSeparator" w:id="0">
    <w:p w:rsidR="0058558C" w:rsidRDefault="00585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377B">
      <w:tc>
        <w:tcPr>
          <w:tcW w:w="6379" w:type="dxa"/>
        </w:tcPr>
        <w:p w:rsidR="0097377B" w:rsidRDefault="0097377B" w:rsidP="0097377B">
          <w:r>
            <w:t>Tuturial League Portable</w:t>
          </w:r>
        </w:p>
      </w:tc>
      <w:tc>
        <w:tcPr>
          <w:tcW w:w="3179" w:type="dxa"/>
        </w:tcPr>
        <w:p w:rsidR="0097377B" w:rsidRDefault="0097377B" w:rsidP="0097377B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7377B">
      <w:tc>
        <w:tcPr>
          <w:tcW w:w="6379" w:type="dxa"/>
        </w:tcPr>
        <w:p w:rsidR="0097377B" w:rsidRDefault="0097377B" w:rsidP="0097377B">
          <w:r>
            <w:t>Glossário</w:t>
          </w:r>
        </w:p>
      </w:tc>
      <w:tc>
        <w:tcPr>
          <w:tcW w:w="3179" w:type="dxa"/>
        </w:tcPr>
        <w:p w:rsidR="0097377B" w:rsidRDefault="0097377B" w:rsidP="0097377B">
          <w:r>
            <w:t xml:space="preserve">  Data:07/12/2015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92F78"/>
    <w:rsid w:val="000A76A0"/>
    <w:rsid w:val="0019590E"/>
    <w:rsid w:val="002B4085"/>
    <w:rsid w:val="00375A4A"/>
    <w:rsid w:val="0052614A"/>
    <w:rsid w:val="0058558C"/>
    <w:rsid w:val="00685AA7"/>
    <w:rsid w:val="00816C1B"/>
    <w:rsid w:val="00884FA4"/>
    <w:rsid w:val="0097377B"/>
    <w:rsid w:val="00AE4979"/>
    <w:rsid w:val="00BA0A51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31F92E-C683-4EE8-BFAE-A6314D5B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7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 eL</cp:lastModifiedBy>
  <cp:revision>4</cp:revision>
  <cp:lastPrinted>2001-03-15T17:26:00Z</cp:lastPrinted>
  <dcterms:created xsi:type="dcterms:W3CDTF">2015-08-21T12:30:00Z</dcterms:created>
  <dcterms:modified xsi:type="dcterms:W3CDTF">2015-12-07T17:08:00Z</dcterms:modified>
</cp:coreProperties>
</file>