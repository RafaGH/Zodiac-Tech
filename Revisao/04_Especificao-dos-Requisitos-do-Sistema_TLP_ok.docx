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F0E45" w:rsidRPr="00DF0E45" w:rsidRDefault="00DF0E45" w:rsidP="00DF0E45">
      <w:pPr>
        <w:pStyle w:val="Ttulo"/>
      </w:pPr>
      <w:r>
        <w:fldChar w:fldCharType="begin"/>
      </w:r>
      <w:r w:rsidRPr="00DF0E45">
        <w:instrText xml:space="preserve"> SUBJECT  \* MERGEFORMAT </w:instrText>
      </w:r>
      <w:r>
        <w:fldChar w:fldCharType="separate"/>
      </w:r>
      <w:r w:rsidRPr="00DF0E45">
        <w:t xml:space="preserve">Tutorial </w:t>
      </w:r>
      <w:proofErr w:type="spellStart"/>
      <w:r w:rsidRPr="00DF0E45">
        <w:t>League</w:t>
      </w:r>
      <w:proofErr w:type="spellEnd"/>
      <w:r w:rsidRPr="00DF0E45">
        <w:t xml:space="preserve"> </w:t>
      </w:r>
      <w:proofErr w:type="spellStart"/>
      <w:r w:rsidRPr="00DF0E45">
        <w:t>Portable</w:t>
      </w:r>
      <w:proofErr w:type="spellEnd"/>
      <w:r>
        <w:fldChar w:fldCharType="end"/>
      </w:r>
    </w:p>
    <w:p w:rsidR="007307E8" w:rsidRPr="00DF0E45" w:rsidRDefault="00DF0E45">
      <w:pPr>
        <w:pStyle w:val="Ttulo"/>
      </w:pPr>
      <w:r w:rsidRPr="00DF0E45">
        <w:t xml:space="preserve">Detalhamento dos </w:t>
      </w:r>
      <w:r w:rsidR="00BD7398">
        <w:t>requisito</w:t>
      </w:r>
      <w:r w:rsidRPr="00DF0E45">
        <w:t>s do sistema</w:t>
      </w:r>
    </w:p>
    <w:p w:rsidR="007307E8" w:rsidRDefault="00BD7398">
      <w:pPr>
        <w:pStyle w:val="Ttulo1"/>
      </w:pPr>
      <w:bookmarkStart w:id="1" w:name="_Toc436203377"/>
      <w:bookmarkStart w:id="2" w:name="_Toc452813577"/>
      <w:r w:rsidRPr="00914EE6">
        <w:t>Introdução</w:t>
      </w:r>
    </w:p>
    <w:p w:rsidR="00BD7398" w:rsidRDefault="00BD7398" w:rsidP="00BD7398"/>
    <w:p w:rsidR="00BD7398" w:rsidRDefault="00BD7398" w:rsidP="00BD7398">
      <w:pPr>
        <w:ind w:left="720"/>
      </w:pPr>
      <w:r w:rsidRPr="00F26A5E">
        <w:t xml:space="preserve">Este projeto é um </w:t>
      </w:r>
      <w:r>
        <w:t>exercício da</w:t>
      </w:r>
      <w:r w:rsidRPr="00F26A5E">
        <w:t xml:space="preserve"> disciplina de Engenharia de Software II, da Faculdade </w:t>
      </w:r>
      <w:proofErr w:type="gramStart"/>
      <w:r w:rsidRPr="00F26A5E">
        <w:t>Senac</w:t>
      </w:r>
      <w:proofErr w:type="gramEnd"/>
      <w:r w:rsidRPr="00F26A5E">
        <w:t xml:space="preserve"> Porto Alegre, no Segundo semestre de 2015.</w:t>
      </w:r>
      <w:r>
        <w:t xml:space="preserve"> Baseado em um sistema para consulta e aprendizado sobre regras e estratégias do jogo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.</w:t>
      </w:r>
    </w:p>
    <w:p w:rsidR="00BD7398" w:rsidRPr="00914EE6" w:rsidRDefault="00BD7398" w:rsidP="00BD7398"/>
    <w:bookmarkEnd w:id="1"/>
    <w:bookmarkEnd w:id="2"/>
    <w:p w:rsidR="006058A0" w:rsidRDefault="00BA24D2" w:rsidP="006058A0">
      <w:pPr>
        <w:pStyle w:val="Ttulo1"/>
      </w:pPr>
      <w:r w:rsidRPr="00914EE6">
        <w:t>Requisitos funcionais</w:t>
      </w:r>
      <w:r>
        <w:t xml:space="preserve"> do</w:t>
      </w:r>
      <w:r w:rsidRPr="00914EE6">
        <w:t xml:space="preserve"> sistema</w:t>
      </w:r>
    </w:p>
    <w:p w:rsidR="000B46AB" w:rsidRDefault="000B46AB" w:rsidP="000B46AB">
      <w:pPr>
        <w:pStyle w:val="Corpodetexto"/>
      </w:pPr>
      <w:r>
        <w:t xml:space="preserve">Conexão com a internet para acesso as </w:t>
      </w:r>
      <w:proofErr w:type="spellStart"/>
      <w:r>
        <w:t>streams</w:t>
      </w:r>
      <w:proofErr w:type="spellEnd"/>
      <w:r w:rsidR="002A2E9D">
        <w:t xml:space="preserve"> e ranques</w:t>
      </w:r>
      <w:r>
        <w:t>;</w:t>
      </w:r>
    </w:p>
    <w:p w:rsidR="000B46AB" w:rsidRDefault="000B46AB" w:rsidP="000B46AB">
      <w:pPr>
        <w:pStyle w:val="Corpodetexto"/>
      </w:pPr>
      <w:r>
        <w:t xml:space="preserve">Usuário precisa estar </w:t>
      </w:r>
      <w:proofErr w:type="spellStart"/>
      <w:r>
        <w:t>logado</w:t>
      </w:r>
      <w:proofErr w:type="spellEnd"/>
      <w:r>
        <w:t xml:space="preserve"> no sistema para acesso aos ranques do jogo;</w:t>
      </w:r>
    </w:p>
    <w:p w:rsidR="000B46AB" w:rsidRPr="000B46AB" w:rsidRDefault="000B46AB" w:rsidP="000B46AB">
      <w:pPr>
        <w:pStyle w:val="Corpodetexto"/>
      </w:pPr>
    </w:p>
    <w:p w:rsidR="008C2B65" w:rsidRDefault="00BD7398" w:rsidP="008C2B65">
      <w:pPr>
        <w:pStyle w:val="Ttulo1"/>
      </w:pPr>
      <w:r w:rsidRPr="00914EE6">
        <w:t>Qualidades</w:t>
      </w:r>
      <w:r>
        <w:t xml:space="preserve"> do</w:t>
      </w:r>
      <w:r w:rsidRPr="00914EE6">
        <w:t xml:space="preserve"> sistema</w:t>
      </w:r>
    </w:p>
    <w:p w:rsidR="008C2B65" w:rsidRDefault="00BD7398" w:rsidP="008C2B65">
      <w:pPr>
        <w:pStyle w:val="Ttulo2"/>
      </w:pPr>
      <w:r w:rsidRPr="00914EE6">
        <w:t>Usabilidade</w:t>
      </w:r>
    </w:p>
    <w:p w:rsidR="000B46AB" w:rsidRPr="000B46AB" w:rsidRDefault="000B46AB" w:rsidP="000B46AB">
      <w:pPr>
        <w:pStyle w:val="Corpodetexto"/>
      </w:pPr>
      <w:r w:rsidRPr="000B46AB">
        <w:t>Sistema inicialmente desenv</w:t>
      </w:r>
      <w:r>
        <w:t xml:space="preserve">olvido para a plataforma </w:t>
      </w:r>
      <w:r w:rsidR="00FC4D3E">
        <w:t xml:space="preserve">Windows </w:t>
      </w:r>
      <w:proofErr w:type="gramStart"/>
      <w:r w:rsidR="00FC4D3E">
        <w:t>Phone ,</w:t>
      </w:r>
      <w:proofErr w:type="gramEnd"/>
      <w:r w:rsidR="00FC4D3E">
        <w:t xml:space="preserve"> </w:t>
      </w:r>
      <w:r w:rsidRPr="000B46AB">
        <w:t>deve seguir as especificaç</w:t>
      </w:r>
      <w:r>
        <w:t>ões de usabilidade das mesmas.</w:t>
      </w:r>
    </w:p>
    <w:p w:rsidR="008C2B65" w:rsidRDefault="00BD7398" w:rsidP="008C2B65">
      <w:pPr>
        <w:pStyle w:val="Ttulo2"/>
      </w:pPr>
      <w:r w:rsidRPr="00914EE6">
        <w:t>Confiabilidade</w:t>
      </w:r>
    </w:p>
    <w:p w:rsidR="000B46AB" w:rsidRPr="000B46AB" w:rsidRDefault="000B46AB" w:rsidP="000B46AB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8C2B65" w:rsidRDefault="00BD7398" w:rsidP="008C2B65">
      <w:pPr>
        <w:pStyle w:val="Ttulo2"/>
      </w:pPr>
      <w:r w:rsidRPr="00914EE6">
        <w:t>Desempenho</w:t>
      </w:r>
    </w:p>
    <w:p w:rsidR="000B46AB" w:rsidRPr="000B46AB" w:rsidRDefault="000B46AB" w:rsidP="000B46AB">
      <w:pPr>
        <w:pStyle w:val="Corpodetexto"/>
      </w:pPr>
      <w:r w:rsidRPr="000B46AB">
        <w:t xml:space="preserve">Sistema </w:t>
      </w:r>
      <w:r w:rsidR="002A2E9D">
        <w:t>t</w:t>
      </w:r>
      <w:r w:rsidRPr="000B46AB">
        <w:t>er</w:t>
      </w:r>
      <w:r w:rsidR="002A2E9D">
        <w:t>á</w:t>
      </w:r>
      <w:r w:rsidRPr="000B46AB">
        <w:t xml:space="preserve"> o registro interno de todas as </w:t>
      </w:r>
      <w:proofErr w:type="gramStart"/>
      <w:r w:rsidRPr="000B46AB">
        <w:t>funcionalidades(</w:t>
      </w:r>
      <w:proofErr w:type="gramEnd"/>
      <w:r w:rsidRPr="000B46AB">
        <w:t>com exceç</w:t>
      </w:r>
      <w:r>
        <w:t xml:space="preserve">ão das </w:t>
      </w:r>
      <w:proofErr w:type="spellStart"/>
      <w:r>
        <w:t>streams</w:t>
      </w:r>
      <w:proofErr w:type="spellEnd"/>
      <w:r>
        <w:t xml:space="preserve"> q</w:t>
      </w:r>
      <w:r w:rsidR="002A2E9D">
        <w:t>ue</w:t>
      </w:r>
      <w:r>
        <w:t xml:space="preserve"> são online) para </w:t>
      </w:r>
      <w:r w:rsidR="002A2E9D">
        <w:t>evitar espera no carregamentos das imagens e dos tutoriais.</w:t>
      </w:r>
    </w:p>
    <w:p w:rsidR="008C2B65" w:rsidRDefault="00BD7398" w:rsidP="008C2B65">
      <w:pPr>
        <w:pStyle w:val="Ttulo2"/>
      </w:pPr>
      <w:proofErr w:type="spellStart"/>
      <w:r w:rsidRPr="00914EE6">
        <w:t>Suportabilidade</w:t>
      </w:r>
      <w:proofErr w:type="spellEnd"/>
    </w:p>
    <w:p w:rsidR="002A2E9D" w:rsidRPr="002A2E9D" w:rsidRDefault="002A2E9D" w:rsidP="002A2E9D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8C2B65" w:rsidRPr="000B46AB" w:rsidRDefault="008C2B65" w:rsidP="008C2B65">
      <w:pPr>
        <w:pStyle w:val="Corpodetexto"/>
        <w:rPr>
          <w:lang w:val="en-US"/>
        </w:rPr>
      </w:pPr>
    </w:p>
    <w:p w:rsidR="008642C2" w:rsidRDefault="008C2B65" w:rsidP="008642C2">
      <w:pPr>
        <w:pStyle w:val="Ttulo1"/>
      </w:pPr>
      <w:r w:rsidRPr="000B46AB">
        <w:rPr>
          <w:lang w:val="en-US"/>
        </w:rPr>
        <w:br w:type="page"/>
      </w:r>
      <w:r w:rsidR="00BD7398">
        <w:lastRenderedPageBreak/>
        <w:t>Interface do</w:t>
      </w:r>
      <w:r w:rsidR="00BD7398" w:rsidRPr="00914EE6">
        <w:t xml:space="preserve"> sistema</w:t>
      </w:r>
    </w:p>
    <w:p w:rsidR="002A2E9D" w:rsidRPr="002A2E9D" w:rsidRDefault="002A2E9D" w:rsidP="002A2E9D">
      <w:pPr>
        <w:pStyle w:val="Corpodetexto"/>
      </w:pPr>
      <w:r>
        <w:rPr>
          <w:lang w:val="en-US"/>
        </w:rPr>
        <w:t xml:space="preserve">Interface </w:t>
      </w:r>
      <w:r w:rsidRPr="002A2E9D">
        <w:t>intuitiva</w:t>
      </w:r>
      <w:r>
        <w:rPr>
          <w:lang w:val="en-US"/>
        </w:rPr>
        <w:t xml:space="preserve"> e </w:t>
      </w:r>
      <w:r w:rsidRPr="002A2E9D">
        <w:t>amigável</w:t>
      </w:r>
      <w:r>
        <w:rPr>
          <w:lang w:val="en-US"/>
        </w:rPr>
        <w:t>.</w:t>
      </w:r>
    </w:p>
    <w:p w:rsidR="00394B81" w:rsidRDefault="00914EE6" w:rsidP="00394B81">
      <w:pPr>
        <w:pStyle w:val="Ttulo2"/>
      </w:pPr>
      <w:r>
        <w:t>Interfaces do</w:t>
      </w:r>
      <w:r w:rsidRPr="00914EE6">
        <w:t xml:space="preserve"> usuário</w:t>
      </w:r>
    </w:p>
    <w:p w:rsidR="00394B81" w:rsidRPr="0076343A" w:rsidRDefault="00394B81" w:rsidP="00394B81">
      <w:pPr>
        <w:pStyle w:val="Ttulo3"/>
      </w:pPr>
      <w:r w:rsidRPr="0076343A">
        <w:t xml:space="preserve">Look &amp; </w:t>
      </w:r>
      <w:proofErr w:type="spellStart"/>
      <w:r w:rsidRPr="0076343A">
        <w:t>Feel</w:t>
      </w:r>
      <w:proofErr w:type="spellEnd"/>
      <w:r w:rsidRPr="0076343A">
        <w:t xml:space="preserve"> </w:t>
      </w:r>
    </w:p>
    <w:p w:rsidR="002A2E9D" w:rsidRPr="002A2E9D" w:rsidRDefault="009F1406" w:rsidP="002A2E9D">
      <w:pPr>
        <w:pStyle w:val="Corpodetexto"/>
      </w:pPr>
      <w:r>
        <w:t>Cores e ícones serão padronizados de acordo com o design do jogo.</w:t>
      </w:r>
    </w:p>
    <w:p w:rsidR="00394B81" w:rsidRDefault="00394B81" w:rsidP="00394B81">
      <w:pPr>
        <w:pStyle w:val="Ttulo3"/>
      </w:pPr>
      <w:r>
        <w:t xml:space="preserve">Layout </w:t>
      </w:r>
      <w:r w:rsidR="00914EE6">
        <w:t>e requisites de</w:t>
      </w:r>
      <w:r w:rsidR="00914EE6" w:rsidRPr="00914EE6">
        <w:t xml:space="preserve"> navegação</w:t>
      </w:r>
    </w:p>
    <w:p w:rsidR="009F1406" w:rsidRDefault="009F1406" w:rsidP="009F1406">
      <w:pPr>
        <w:pStyle w:val="Ttulo3"/>
        <w:numPr>
          <w:ilvl w:val="0"/>
          <w:numId w:val="0"/>
        </w:numPr>
      </w:pPr>
      <w:r w:rsidRPr="00FC4D3E">
        <w:rPr>
          <w:lang w:val="en-US"/>
        </w:rPr>
        <w:tab/>
      </w:r>
      <w:r>
        <w:t>ND</w:t>
      </w:r>
    </w:p>
    <w:p w:rsidR="00394B81" w:rsidRDefault="00914EE6" w:rsidP="00394B81">
      <w:pPr>
        <w:pStyle w:val="Ttulo3"/>
      </w:pPr>
      <w:r w:rsidRPr="00914EE6">
        <w:t>Consistência</w:t>
      </w:r>
    </w:p>
    <w:p w:rsidR="009F1406" w:rsidRPr="009F1406" w:rsidRDefault="009F1406" w:rsidP="009F1406">
      <w:pPr>
        <w:pStyle w:val="Ttulo3"/>
        <w:numPr>
          <w:ilvl w:val="0"/>
          <w:numId w:val="0"/>
        </w:numPr>
        <w:ind w:firstLine="720"/>
      </w:pPr>
      <w:r>
        <w:t>ND</w:t>
      </w:r>
    </w:p>
    <w:p w:rsidR="00394B81" w:rsidRPr="00914EE6" w:rsidRDefault="00914EE6" w:rsidP="00394B81">
      <w:pPr>
        <w:pStyle w:val="Ttulo3"/>
      </w:pPr>
      <w:r w:rsidRPr="00914EE6">
        <w:t>Personalização do usuário &amp; Requisitos de customizaç</w:t>
      </w:r>
      <w:r>
        <w:t>ão</w:t>
      </w:r>
    </w:p>
    <w:p w:rsidR="00394B81" w:rsidRPr="003E5AD5" w:rsidRDefault="003E5AD5" w:rsidP="00394B81">
      <w:pPr>
        <w:pStyle w:val="Ttulo2"/>
      </w:pPr>
      <w:r w:rsidRPr="003E5AD5">
        <w:t>Interface para sistemas e dispositivos externos</w:t>
      </w:r>
    </w:p>
    <w:p w:rsidR="002A2E9D" w:rsidRPr="002A2E9D" w:rsidRDefault="002A2E9D" w:rsidP="002A2E9D">
      <w:pPr>
        <w:pStyle w:val="Corpodetexto"/>
      </w:pPr>
      <w:r>
        <w:t>O sistema terá conexão ao banco de dados da Riot, para acesso as informações do usuário e atualização das informações.</w:t>
      </w:r>
    </w:p>
    <w:p w:rsidR="00394B81" w:rsidRDefault="00F34DD8" w:rsidP="00394B81">
      <w:pPr>
        <w:pStyle w:val="Ttulo3"/>
      </w:pPr>
      <w:r>
        <w:t>Interfaces do software</w:t>
      </w:r>
    </w:p>
    <w:p w:rsidR="009F1406" w:rsidRPr="009F1406" w:rsidRDefault="009F1406" w:rsidP="009F1406">
      <w:pPr>
        <w:pStyle w:val="Corpodetexto"/>
      </w:pPr>
      <w:r w:rsidRPr="009F1406">
        <w:t>Sistema terá acesso direto ao site da Riot;</w:t>
      </w:r>
    </w:p>
    <w:p w:rsidR="00394B81" w:rsidRDefault="00F34DD8" w:rsidP="00394B81">
      <w:pPr>
        <w:pStyle w:val="Ttulo3"/>
      </w:pPr>
      <w:r>
        <w:t>Interfaces do Hardware</w:t>
      </w:r>
    </w:p>
    <w:p w:rsidR="009F1406" w:rsidRPr="009F1406" w:rsidRDefault="009F1406" w:rsidP="009F1406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394B81" w:rsidRDefault="00F34DD8" w:rsidP="00394B81">
      <w:pPr>
        <w:pStyle w:val="Ttulo3"/>
      </w:pPr>
      <w:r>
        <w:t>Interfaces de comunicação</w:t>
      </w:r>
    </w:p>
    <w:p w:rsidR="009F1406" w:rsidRPr="009F1406" w:rsidRDefault="009F1406" w:rsidP="009F1406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8C2B65" w:rsidRPr="000B46AB" w:rsidRDefault="008C2B65" w:rsidP="008645FB">
      <w:pPr>
        <w:pStyle w:val="Ttulo1"/>
        <w:rPr>
          <w:lang w:val="en-US"/>
        </w:rPr>
        <w:sectPr w:rsidR="008C2B65" w:rsidRPr="000B46A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Default="003E5AD5" w:rsidP="008645FB">
      <w:pPr>
        <w:pStyle w:val="Ttulo1"/>
      </w:pPr>
      <w:r w:rsidRPr="00914EE6">
        <w:lastRenderedPageBreak/>
        <w:t>Regras</w:t>
      </w:r>
      <w:r>
        <w:t xml:space="preserve"> de</w:t>
      </w:r>
      <w:r w:rsidRPr="00914EE6">
        <w:t xml:space="preserve"> negócio</w:t>
      </w:r>
    </w:p>
    <w:p w:rsidR="008645FB" w:rsidRDefault="00836133" w:rsidP="008645FB">
      <w:pPr>
        <w:pStyle w:val="Ttulo2"/>
      </w:pPr>
      <w:r>
        <w:t xml:space="preserve">Regra de </w:t>
      </w:r>
      <w:proofErr w:type="spellStart"/>
      <w:r>
        <w:t>Streams</w:t>
      </w:r>
      <w:proofErr w:type="spellEnd"/>
      <w:r>
        <w:t xml:space="preserve"> de vídeo</w:t>
      </w:r>
    </w:p>
    <w:p w:rsidR="008645FB" w:rsidRPr="00F34DD8" w:rsidRDefault="008645FB" w:rsidP="008645FB">
      <w:pPr>
        <w:pStyle w:val="Ttulo3"/>
      </w:pPr>
      <w:r w:rsidRPr="00F34DD8">
        <w:t>&lt;</w:t>
      </w:r>
      <w:r w:rsidR="001A5986">
        <w:t xml:space="preserve">Regra </w:t>
      </w:r>
      <w:proofErr w:type="gramStart"/>
      <w:r w:rsidR="00D15033">
        <w:t>1</w:t>
      </w:r>
      <w:proofErr w:type="gramEnd"/>
      <w:r w:rsidR="00D15033">
        <w:t xml:space="preserve"> </w:t>
      </w:r>
      <w:r w:rsidR="001A5986">
        <w:t xml:space="preserve">: Somente usuários com </w:t>
      </w:r>
      <w:r w:rsidR="001A5986" w:rsidRPr="001A5986">
        <w:rPr>
          <w:b/>
        </w:rPr>
        <w:t>Elo</w:t>
      </w:r>
      <w:r w:rsidR="001A5986">
        <w:rPr>
          <w:b/>
        </w:rPr>
        <w:t xml:space="preserve"> </w:t>
      </w:r>
      <w:proofErr w:type="spellStart"/>
      <w:r w:rsidR="001A5986">
        <w:t>gold</w:t>
      </w:r>
      <w:proofErr w:type="spellEnd"/>
      <w:r w:rsidR="001A5986">
        <w:t xml:space="preserve"> pra cima, poderão fazer </w:t>
      </w:r>
      <w:proofErr w:type="spellStart"/>
      <w:r w:rsidR="001A5986">
        <w:t>streams</w:t>
      </w:r>
      <w:proofErr w:type="spellEnd"/>
      <w:r w:rsidR="001A5986">
        <w:t xml:space="preserve"> de </w:t>
      </w:r>
      <w:proofErr w:type="spellStart"/>
      <w:r w:rsidR="001A5986">
        <w:t>video</w:t>
      </w:r>
      <w:proofErr w:type="spellEnd"/>
      <w:r w:rsidR="001A5986">
        <w:t xml:space="preserve"> </w:t>
      </w:r>
      <w:r w:rsidRPr="00F34DD8">
        <w:t>&gt;</w:t>
      </w:r>
    </w:p>
    <w:p w:rsidR="001A5986" w:rsidRDefault="001A5986" w:rsidP="001A5986">
      <w:pPr>
        <w:pStyle w:val="Corpodetexto"/>
      </w:pPr>
      <w:r w:rsidRPr="001A5986">
        <w:t xml:space="preserve">Usuários precisam ter elo </w:t>
      </w:r>
      <w:proofErr w:type="spellStart"/>
      <w:r w:rsidRPr="001A5986">
        <w:t>gold</w:t>
      </w:r>
      <w:proofErr w:type="spellEnd"/>
      <w:r w:rsidRPr="001A5986">
        <w:t xml:space="preserve"> pra cima para poder fazer </w:t>
      </w:r>
      <w:proofErr w:type="spellStart"/>
      <w:r w:rsidRPr="001A5986">
        <w:t>streams</w:t>
      </w:r>
      <w:proofErr w:type="spellEnd"/>
      <w:r w:rsidRPr="001A5986">
        <w:t xml:space="preserve"> de v</w:t>
      </w:r>
      <w:r>
        <w:t>ídeo;</w:t>
      </w:r>
    </w:p>
    <w:p w:rsidR="00D15033" w:rsidRDefault="00D15033" w:rsidP="001A5986">
      <w:pPr>
        <w:pStyle w:val="Corpodetexto"/>
      </w:pPr>
    </w:p>
    <w:p w:rsidR="001A5986" w:rsidRDefault="001A5986" w:rsidP="001A5986">
      <w:pPr>
        <w:pStyle w:val="Ttulo3"/>
      </w:pPr>
      <w:r w:rsidRPr="00F34DD8">
        <w:t>&lt;</w:t>
      </w:r>
      <w:r>
        <w:t xml:space="preserve">Regra </w:t>
      </w:r>
      <w:proofErr w:type="gramStart"/>
      <w:r w:rsidR="00D15033">
        <w:t>2</w:t>
      </w:r>
      <w:proofErr w:type="gramEnd"/>
      <w:r w:rsidR="00D15033">
        <w:t xml:space="preserve"> </w:t>
      </w:r>
      <w:r>
        <w:t xml:space="preserve">: Somente usuários </w:t>
      </w:r>
      <w:r w:rsidRPr="001A5986">
        <w:t>d</w:t>
      </w:r>
      <w:r>
        <w:t xml:space="preserve">o competitivo profissional podem </w:t>
      </w:r>
      <w:r w:rsidR="00D15033">
        <w:t>adicionar</w:t>
      </w:r>
      <w:r>
        <w:t xml:space="preserve"> tut</w:t>
      </w:r>
      <w:r w:rsidR="00D15033">
        <w:t>o</w:t>
      </w:r>
      <w:r>
        <w:t xml:space="preserve">riais novos  </w:t>
      </w:r>
      <w:r w:rsidRPr="00F34DD8">
        <w:t>&gt;</w:t>
      </w:r>
    </w:p>
    <w:p w:rsidR="001A5986" w:rsidRDefault="001A5986" w:rsidP="001A5986">
      <w:pPr>
        <w:ind w:left="720"/>
      </w:pPr>
    </w:p>
    <w:p w:rsidR="00D15033" w:rsidRDefault="00D15033" w:rsidP="00D15033">
      <w:pPr>
        <w:ind w:left="720"/>
      </w:pPr>
      <w:r>
        <w:t>Apenas usuários de nível competitivo profissional podem incluir no sistema dicas e tutoriais</w:t>
      </w:r>
    </w:p>
    <w:p w:rsidR="00D15033" w:rsidRPr="001A5986" w:rsidRDefault="00D15033" w:rsidP="001A5986">
      <w:pPr>
        <w:ind w:left="720"/>
      </w:pPr>
    </w:p>
    <w:p w:rsidR="00D95381" w:rsidRDefault="003E5AD5" w:rsidP="00D95381">
      <w:pPr>
        <w:pStyle w:val="Ttulo1"/>
      </w:pPr>
      <w:r w:rsidRPr="00914EE6">
        <w:t>Restrições</w:t>
      </w:r>
      <w:r>
        <w:t xml:space="preserve"> do</w:t>
      </w:r>
      <w:r w:rsidRPr="00914EE6">
        <w:t xml:space="preserve"> sistema</w:t>
      </w:r>
    </w:p>
    <w:p w:rsidR="001229FF" w:rsidRDefault="003E5AD5" w:rsidP="005A7A45">
      <w:pPr>
        <w:pStyle w:val="Ttulo1"/>
      </w:pPr>
      <w:r w:rsidRPr="00914EE6">
        <w:t>Conformidade</w:t>
      </w:r>
      <w:r>
        <w:t xml:space="preserve"> do</w:t>
      </w:r>
      <w:r w:rsidRPr="00914EE6">
        <w:t xml:space="preserve"> sistema</w:t>
      </w:r>
    </w:p>
    <w:p w:rsidR="001229FF" w:rsidRDefault="00F34DD8" w:rsidP="001229FF">
      <w:pPr>
        <w:pStyle w:val="Ttulo2"/>
      </w:pPr>
      <w:r w:rsidRPr="00F34DD8">
        <w:t>Requisitos</w:t>
      </w:r>
      <w:r>
        <w:t xml:space="preserve"> de licenciamento</w:t>
      </w:r>
    </w:p>
    <w:p w:rsidR="00100EE3" w:rsidRPr="00100EE3" w:rsidRDefault="00100EE3" w:rsidP="00100EE3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1229FF" w:rsidRPr="00F34DD8" w:rsidRDefault="00F34DD8" w:rsidP="001229FF">
      <w:pPr>
        <w:pStyle w:val="Ttulo2"/>
      </w:pPr>
      <w:r w:rsidRPr="00F34DD8">
        <w:t xml:space="preserve">Jurídicos, Direitos autorais e outros </w:t>
      </w:r>
      <w:proofErr w:type="gramStart"/>
      <w:r>
        <w:t>avisos</w:t>
      </w:r>
      <w:proofErr w:type="gramEnd"/>
    </w:p>
    <w:p w:rsidR="00100EE3" w:rsidRDefault="00100EE3" w:rsidP="00100EE3">
      <w:pPr>
        <w:pStyle w:val="Corpodetexto"/>
      </w:pPr>
      <w:r w:rsidRPr="00100EE3">
        <w:t>Todos os direitos são da e</w:t>
      </w:r>
      <w:r>
        <w:t>mpresa Riot.</w:t>
      </w:r>
    </w:p>
    <w:p w:rsidR="00100EE3" w:rsidRPr="00100EE3" w:rsidRDefault="00100EE3" w:rsidP="00100EE3">
      <w:pPr>
        <w:pStyle w:val="Corpodetexto"/>
      </w:pPr>
    </w:p>
    <w:p w:rsidR="001229FF" w:rsidRDefault="00F34DD8" w:rsidP="001229FF">
      <w:pPr>
        <w:pStyle w:val="Ttulo2"/>
      </w:pPr>
      <w:r>
        <w:t>Normas aplicáveis</w:t>
      </w:r>
    </w:p>
    <w:p w:rsidR="00100EE3" w:rsidRPr="00100EE3" w:rsidRDefault="00100EE3" w:rsidP="00100EE3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0F6699" w:rsidRDefault="003E5AD5" w:rsidP="000F6699">
      <w:pPr>
        <w:pStyle w:val="Ttulo1"/>
      </w:pPr>
      <w:r w:rsidRPr="00914EE6">
        <w:t>Documentação</w:t>
      </w:r>
      <w:r>
        <w:t xml:space="preserve"> do</w:t>
      </w:r>
      <w:r w:rsidRPr="00914EE6">
        <w:t xml:space="preserve"> sistema</w:t>
      </w:r>
    </w:p>
    <w:p w:rsidR="00100EE3" w:rsidRPr="00100EE3" w:rsidRDefault="00100EE3" w:rsidP="00100EE3">
      <w:pPr>
        <w:pStyle w:val="Corpodetexto"/>
        <w:rPr>
          <w:lang w:val="en-US"/>
        </w:rPr>
      </w:pPr>
      <w:r>
        <w:rPr>
          <w:lang w:val="en-US"/>
        </w:rPr>
        <w:t>ND</w:t>
      </w:r>
    </w:p>
    <w:p w:rsidR="006259DD" w:rsidRPr="000B46AB" w:rsidRDefault="006259DD" w:rsidP="006259DD">
      <w:pPr>
        <w:rPr>
          <w:lang w:val="en-US"/>
        </w:rPr>
      </w:pPr>
    </w:p>
    <w:sectPr w:rsidR="006259DD" w:rsidRPr="000B46A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D2" w:rsidRDefault="00FD36D2">
      <w:r>
        <w:separator/>
      </w:r>
    </w:p>
  </w:endnote>
  <w:endnote w:type="continuationSeparator" w:id="0">
    <w:p w:rsidR="00FD36D2" w:rsidRDefault="00FD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 w:rsidRPr="00914EE6">
            <w:t>C</w:t>
          </w:r>
          <w:r w:rsidR="00BA24D2" w:rsidRPr="00914EE6">
            <w:t>onfidenc</w:t>
          </w:r>
          <w:r w:rsidRPr="00914EE6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Pr="00914EE6" w:rsidRDefault="00BA24D2">
          <w:pPr>
            <w:jc w:val="center"/>
          </w:pPr>
          <w:r>
            <w:sym w:font="Symbol" w:char="F0D3"/>
          </w:r>
          <w:proofErr w:type="spellStart"/>
          <w:r>
            <w:t>Zodiac</w:t>
          </w:r>
          <w:proofErr w:type="spellEnd"/>
          <w:r>
            <w:t xml:space="preserve"> Tech,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70C5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BA24D2" w:rsidP="00BA24D2">
          <w:pPr>
            <w:jc w:val="right"/>
          </w:pPr>
          <w:r w:rsidRPr="00914EE6">
            <w:t>Pá</w:t>
          </w:r>
          <w:r w:rsidR="000B78E6" w:rsidRPr="00914EE6">
            <w:t>g</w:t>
          </w:r>
          <w:r w:rsidRPr="00914EE6">
            <w:t>ina</w:t>
          </w:r>
          <w:r w:rsidR="000B78E6">
            <w:t xml:space="preserve"> </w:t>
          </w:r>
          <w:r w:rsidR="000B78E6">
            <w:rPr>
              <w:rStyle w:val="Nmerodepgina"/>
            </w:rPr>
            <w:fldChar w:fldCharType="begin"/>
          </w:r>
          <w:r w:rsidR="000B78E6">
            <w:rPr>
              <w:rStyle w:val="Nmerodepgina"/>
            </w:rPr>
            <w:instrText xml:space="preserve"> PAGE </w:instrText>
          </w:r>
          <w:r w:rsidR="000B78E6">
            <w:rPr>
              <w:rStyle w:val="Nmerodepgina"/>
            </w:rPr>
            <w:fldChar w:fldCharType="separate"/>
          </w:r>
          <w:r w:rsidR="00570C57">
            <w:rPr>
              <w:rStyle w:val="Nmerodepgina"/>
              <w:noProof/>
            </w:rPr>
            <w:t>1</w:t>
          </w:r>
          <w:r w:rsidR="000B78E6"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D2" w:rsidRDefault="00FD36D2">
      <w:r>
        <w:separator/>
      </w:r>
    </w:p>
  </w:footnote>
  <w:footnote w:type="continuationSeparator" w:id="0">
    <w:p w:rsidR="00FD36D2" w:rsidRDefault="00FD3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DF0E45" w:rsidP="00BA24D2">
          <w:r>
            <w:t>Tut</w:t>
          </w:r>
          <w:r w:rsidR="00BA24D2">
            <w:t>o</w:t>
          </w:r>
          <w:r>
            <w:t xml:space="preserve">rial </w:t>
          </w:r>
          <w:proofErr w:type="spellStart"/>
          <w:r>
            <w:t>League</w:t>
          </w:r>
          <w:proofErr w:type="spellEnd"/>
          <w:r>
            <w:t xml:space="preserve"> </w:t>
          </w:r>
          <w:proofErr w:type="spellStart"/>
          <w:r>
            <w:t>Portable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Pr="00BA24D2" w:rsidRDefault="00BA24D2">
          <w:r w:rsidRPr="00BA24D2">
            <w:t>Especificação de Requisitos de apoio</w:t>
          </w:r>
        </w:p>
      </w:tc>
      <w:tc>
        <w:tcPr>
          <w:tcW w:w="3179" w:type="dxa"/>
        </w:tcPr>
        <w:p w:rsidR="000B78E6" w:rsidRDefault="000B78E6" w:rsidP="00DF0E45">
          <w:r w:rsidRPr="00BA24D2">
            <w:t xml:space="preserve">  </w:t>
          </w:r>
          <w:r>
            <w:t>Dat</w:t>
          </w:r>
          <w:r w:rsidR="00DF0E45">
            <w:t>a</w:t>
          </w:r>
          <w:r w:rsidR="00570C57">
            <w:t xml:space="preserve">: </w:t>
          </w:r>
          <w:r w:rsidR="00836133">
            <w:t>08</w:t>
          </w:r>
          <w:r>
            <w:t>/</w:t>
          </w:r>
          <w:r w:rsidR="00570C57">
            <w:t>DEZ</w:t>
          </w:r>
          <w:r>
            <w:t>/</w:t>
          </w:r>
          <w:r w:rsidR="00DF0E45">
            <w:t>2015</w:t>
          </w:r>
        </w:p>
      </w:tc>
    </w:tr>
  </w:tbl>
  <w:p w:rsidR="000B78E6" w:rsidRDefault="000B78E6" w:rsidP="00BA24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05pt;height:27.75pt" o:bullet="t">
        <v:imagedata r:id="rId1" o:title="clip_image001"/>
      </v:shape>
    </w:pict>
  </w:numPicBullet>
  <w:numPicBullet w:numPicBulletId="1">
    <w:pict>
      <v:shape id="_x0000_i1029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0C"/>
    <w:rsid w:val="00031E3F"/>
    <w:rsid w:val="000338E5"/>
    <w:rsid w:val="000853A5"/>
    <w:rsid w:val="000A7904"/>
    <w:rsid w:val="000A7D18"/>
    <w:rsid w:val="000B286C"/>
    <w:rsid w:val="000B46AB"/>
    <w:rsid w:val="000B5C3D"/>
    <w:rsid w:val="000B78E6"/>
    <w:rsid w:val="000C265F"/>
    <w:rsid w:val="000E346A"/>
    <w:rsid w:val="000F17D1"/>
    <w:rsid w:val="000F6699"/>
    <w:rsid w:val="00100EE3"/>
    <w:rsid w:val="00103929"/>
    <w:rsid w:val="001056BB"/>
    <w:rsid w:val="001229FF"/>
    <w:rsid w:val="00140806"/>
    <w:rsid w:val="0015182E"/>
    <w:rsid w:val="00164FEC"/>
    <w:rsid w:val="0017108F"/>
    <w:rsid w:val="001961F0"/>
    <w:rsid w:val="001A5986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2E9D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E5AD5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23CD5"/>
    <w:rsid w:val="00533045"/>
    <w:rsid w:val="0056113E"/>
    <w:rsid w:val="00570C57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26833"/>
    <w:rsid w:val="00831D89"/>
    <w:rsid w:val="00836133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4EE6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334A"/>
    <w:rsid w:val="009E4896"/>
    <w:rsid w:val="009E51D5"/>
    <w:rsid w:val="009F1406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E6CF9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A24D2"/>
    <w:rsid w:val="00BC08CC"/>
    <w:rsid w:val="00BD7398"/>
    <w:rsid w:val="00C01BA3"/>
    <w:rsid w:val="00C03D90"/>
    <w:rsid w:val="00C139A0"/>
    <w:rsid w:val="00C413BF"/>
    <w:rsid w:val="00C45D21"/>
    <w:rsid w:val="00C4600C"/>
    <w:rsid w:val="00C61808"/>
    <w:rsid w:val="00C65BEF"/>
    <w:rsid w:val="00C80EFE"/>
    <w:rsid w:val="00C91672"/>
    <w:rsid w:val="00CB1BBF"/>
    <w:rsid w:val="00CB74E5"/>
    <w:rsid w:val="00CC31EA"/>
    <w:rsid w:val="00CF5FC6"/>
    <w:rsid w:val="00D15033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F0E45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34DD8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4D3E"/>
    <w:rsid w:val="00FD02E4"/>
    <w:rsid w:val="00FD36D2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0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00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0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00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6B3FC-3E7E-4CA9-ABF6-B95D6A89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125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DIEGO PEIXOTO VILLANOVA</dc:creator>
  <cp:lastModifiedBy>mari</cp:lastModifiedBy>
  <cp:revision>12</cp:revision>
  <cp:lastPrinted>2001-03-15T17:26:00Z</cp:lastPrinted>
  <dcterms:created xsi:type="dcterms:W3CDTF">2015-10-09T11:18:00Z</dcterms:created>
  <dcterms:modified xsi:type="dcterms:W3CDTF">2015-12-08T21:44:00Z</dcterms:modified>
</cp:coreProperties>
</file>